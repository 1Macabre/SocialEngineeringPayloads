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05" w:rsidRPr="000F1345" w:rsidRDefault="00A54905" w:rsidP="000F1345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78076" cy="559558"/>
            <wp:effectExtent l="0" t="0" r="8255" b="0"/>
            <wp:wrapTight wrapText="bothSides">
              <wp:wrapPolygon edited="0">
                <wp:start x="0" y="0"/>
                <wp:lineTo x="0" y="20595"/>
                <wp:lineTo x="21442" y="20595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076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345">
        <w:rPr>
          <w:noProof/>
        </w:rPr>
        <w:drawing>
          <wp:inline distT="0" distB="0" distL="0" distR="0" wp14:anchorId="42F5D3BC" wp14:editId="6BC8ABDC">
            <wp:extent cx="5940512" cy="5732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512" cy="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05" w:rsidRPr="00BD3C1E" w:rsidRDefault="00A54905" w:rsidP="00A54905">
      <w:pPr>
        <w:spacing w:line="360" w:lineRule="auto"/>
        <w:rPr>
          <w:color w:val="FF0000"/>
          <w:sz w:val="24"/>
          <w:szCs w:val="24"/>
          <w:u w:val="single"/>
        </w:rPr>
      </w:pPr>
      <w:r w:rsidRPr="00BD3C1E">
        <w:rPr>
          <w:color w:val="FF0000"/>
          <w:sz w:val="24"/>
          <w:szCs w:val="24"/>
          <w:u w:val="single"/>
        </w:rPr>
        <w:t>CAN’T VIEW? MICROSOFT RECOMMENDS THE BELOW STEPS</w:t>
      </w:r>
    </w:p>
    <w:p w:rsidR="00A54905" w:rsidRPr="00BD3C1E" w:rsidRDefault="00A54905" w:rsidP="00A54905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D3C1E">
        <w:rPr>
          <w:color w:val="000000" w:themeColor="text1"/>
          <w:sz w:val="20"/>
          <w:szCs w:val="20"/>
          <w:u w:val="single"/>
        </w:rPr>
        <w:t>Open the document in MS Office</w:t>
      </w:r>
      <w:r w:rsidRPr="00BD3C1E">
        <w:rPr>
          <w:color w:val="000000" w:themeColor="text1"/>
          <w:sz w:val="20"/>
          <w:szCs w:val="20"/>
        </w:rPr>
        <w:t>. Previewing online does not work for protected documents.</w:t>
      </w:r>
    </w:p>
    <w:p w:rsidR="00A54905" w:rsidRPr="00BD3C1E" w:rsidRDefault="00A54905" w:rsidP="00A54905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0"/>
          <w:szCs w:val="20"/>
        </w:rPr>
      </w:pPr>
      <w:r w:rsidRPr="00BD3C1E">
        <w:rPr>
          <w:color w:val="000000" w:themeColor="text1"/>
          <w:sz w:val="20"/>
          <w:szCs w:val="20"/>
          <w:u w:val="single"/>
        </w:rPr>
        <w:t>Use a PC/Desktop.</w:t>
      </w:r>
      <w:r w:rsidRPr="00BD3C1E">
        <w:rPr>
          <w:color w:val="000000" w:themeColor="text1"/>
          <w:sz w:val="20"/>
          <w:szCs w:val="20"/>
        </w:rPr>
        <w:t xml:space="preserve"> Protected document doesn’t work on mobile phone.</w:t>
      </w:r>
    </w:p>
    <w:p w:rsidR="00A54905" w:rsidRPr="00BD3C1E" w:rsidRDefault="00A54905" w:rsidP="00A54905">
      <w:pPr>
        <w:pStyle w:val="ListParagraph"/>
        <w:numPr>
          <w:ilvl w:val="0"/>
          <w:numId w:val="1"/>
        </w:numPr>
        <w:spacing w:line="360" w:lineRule="auto"/>
        <w:rPr>
          <w:b/>
          <w:color w:val="000000" w:themeColor="text1"/>
          <w:sz w:val="20"/>
          <w:szCs w:val="20"/>
          <w:u w:val="single"/>
        </w:rPr>
      </w:pPr>
      <w:r w:rsidRPr="00BD3C1E">
        <w:rPr>
          <w:color w:val="000000" w:themeColor="text1"/>
          <w:sz w:val="20"/>
          <w:szCs w:val="20"/>
        </w:rPr>
        <w:t>Since you have downloaded this document Online, you will need to click “</w:t>
      </w:r>
      <w:r w:rsidRPr="00BD3C1E">
        <w:rPr>
          <w:color w:val="000000" w:themeColor="text1"/>
          <w:sz w:val="20"/>
          <w:szCs w:val="20"/>
          <w:u w:val="single"/>
        </w:rPr>
        <w:t>Enable Editing</w:t>
      </w:r>
      <w:r w:rsidRPr="00BD3C1E">
        <w:rPr>
          <w:color w:val="000000" w:themeColor="text1"/>
          <w:sz w:val="20"/>
          <w:szCs w:val="20"/>
        </w:rPr>
        <w:t>” or “</w:t>
      </w:r>
      <w:r w:rsidRPr="00BD3C1E">
        <w:rPr>
          <w:color w:val="000000" w:themeColor="text1"/>
          <w:sz w:val="20"/>
          <w:szCs w:val="20"/>
          <w:u w:val="single"/>
        </w:rPr>
        <w:t>Enable Macro</w:t>
      </w:r>
      <w:r w:rsidRPr="00BD3C1E">
        <w:rPr>
          <w:color w:val="000000" w:themeColor="text1"/>
          <w:sz w:val="20"/>
          <w:szCs w:val="20"/>
        </w:rPr>
        <w:t>” and then click “</w:t>
      </w:r>
      <w:r w:rsidRPr="00BD3C1E">
        <w:rPr>
          <w:color w:val="000000" w:themeColor="text1"/>
          <w:sz w:val="20"/>
          <w:szCs w:val="20"/>
          <w:u w:val="single"/>
        </w:rPr>
        <w:t>Enable Content</w:t>
      </w:r>
      <w:r w:rsidRPr="00BD3C1E">
        <w:rPr>
          <w:color w:val="000000" w:themeColor="text1"/>
          <w:sz w:val="20"/>
          <w:szCs w:val="20"/>
        </w:rPr>
        <w:t xml:space="preserve">” on the yellow bar, which may </w:t>
      </w:r>
      <w:r w:rsidRPr="000554D3">
        <w:rPr>
          <w:color w:val="000000" w:themeColor="text1"/>
          <w:sz w:val="20"/>
          <w:szCs w:val="20"/>
        </w:rPr>
        <w:t>be shown to you.</w:t>
      </w:r>
    </w:p>
    <w:p w:rsidR="008F3AFD" w:rsidRPr="008F3AFD" w:rsidRDefault="008F3AFD" w:rsidP="008F3AFD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2569921</wp:posOffset>
            </wp:positionV>
            <wp:extent cx="1473835" cy="543560"/>
            <wp:effectExtent l="0" t="0" r="0" b="8890"/>
            <wp:wrapTight wrapText="bothSides">
              <wp:wrapPolygon edited="0">
                <wp:start x="0" y="0"/>
                <wp:lineTo x="0" y="21196"/>
                <wp:lineTo x="21218" y="21196"/>
                <wp:lineTo x="212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905" w:rsidRPr="00BD3C1E">
        <w:rPr>
          <w:b/>
          <w:color w:val="000000" w:themeColor="text1"/>
          <w:sz w:val="20"/>
          <w:szCs w:val="20"/>
        </w:rPr>
        <w:t xml:space="preserve">Authenticate using your username </w:t>
      </w:r>
      <w:r w:rsidR="00BF5583">
        <w:rPr>
          <w:b/>
          <w:color w:val="000000" w:themeColor="text1"/>
          <w:sz w:val="20"/>
          <w:szCs w:val="20"/>
        </w:rPr>
        <w:t>and pass</w:t>
      </w:r>
      <w:bookmarkStart w:id="0" w:name="_GoBack"/>
      <w:bookmarkEnd w:id="0"/>
      <w:r w:rsidR="00BF5583">
        <w:rPr>
          <w:b/>
          <w:color w:val="000000" w:themeColor="text1"/>
          <w:sz w:val="20"/>
          <w:szCs w:val="20"/>
        </w:rPr>
        <w:t>word to view the confidential data</w:t>
      </w:r>
      <w:r w:rsidR="00A54905" w:rsidRPr="00BD3C1E">
        <w:rPr>
          <w:b/>
          <w:color w:val="000000" w:themeColor="text1"/>
          <w:sz w:val="20"/>
          <w:szCs w:val="20"/>
        </w:rPr>
        <w:t>.</w:t>
      </w:r>
      <w:r w:rsidR="00BD3C1E">
        <w:rPr>
          <w:noProof/>
        </w:rPr>
        <w:drawing>
          <wp:anchor distT="0" distB="0" distL="114300" distR="114300" simplePos="0" relativeHeight="251660288" behindDoc="0" locked="0" layoutInCell="1" allowOverlap="1" wp14:anchorId="17D64027" wp14:editId="1167CBF2">
            <wp:simplePos x="0" y="0"/>
            <wp:positionH relativeFrom="margin">
              <wp:posOffset>1565910</wp:posOffset>
            </wp:positionH>
            <wp:positionV relativeFrom="margin">
              <wp:posOffset>3300095</wp:posOffset>
            </wp:positionV>
            <wp:extent cx="1877695" cy="164465"/>
            <wp:effectExtent l="0" t="0" r="8255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7769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C1E">
        <w:rPr>
          <w:noProof/>
        </w:rPr>
        <w:drawing>
          <wp:anchor distT="0" distB="0" distL="114300" distR="114300" simplePos="0" relativeHeight="251659264" behindDoc="0" locked="0" layoutInCell="1" allowOverlap="1" wp14:anchorId="5607CA18" wp14:editId="03E0E9FE">
            <wp:simplePos x="0" y="0"/>
            <wp:positionH relativeFrom="margin">
              <wp:posOffset>1455932</wp:posOffset>
            </wp:positionH>
            <wp:positionV relativeFrom="margin">
              <wp:posOffset>3057411</wp:posOffset>
            </wp:positionV>
            <wp:extent cx="2826967" cy="170383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67" cy="170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3AFD" w:rsidRPr="008F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50087"/>
    <w:multiLevelType w:val="hybridMultilevel"/>
    <w:tmpl w:val="970E9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05"/>
    <w:rsid w:val="000554D3"/>
    <w:rsid w:val="000F1345"/>
    <w:rsid w:val="001A571B"/>
    <w:rsid w:val="001B097E"/>
    <w:rsid w:val="00304039"/>
    <w:rsid w:val="008F3AFD"/>
    <w:rsid w:val="00917B47"/>
    <w:rsid w:val="00A54905"/>
    <w:rsid w:val="00BD3C1E"/>
    <w:rsid w:val="00BF5583"/>
    <w:rsid w:val="00D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C90FEE75-5EF6-4EDC-B68E-65AC0E34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0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b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bad.dotx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2017-11-15T11:25:00Z</dcterms:created>
  <dcterms:modified xsi:type="dcterms:W3CDTF">2017-11-15T11:33:00Z</dcterms:modified>
</cp:coreProperties>
</file>